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47F35" w14:textId="1E02E3AC" w:rsidR="005724AA" w:rsidRDefault="00E81CCC">
      <w:pPr>
        <w:pStyle w:val="Heading1"/>
        <w:rPr>
          <w:rFonts w:hint="eastAsia"/>
          <w:lang w:eastAsia="zh-CN"/>
        </w:rPr>
      </w:pPr>
      <w:r>
        <w:t>L</w:t>
      </w:r>
      <w:r>
        <w:rPr>
          <w:rFonts w:hint="eastAsia"/>
          <w:lang w:eastAsia="zh-CN"/>
        </w:rPr>
        <w:t xml:space="preserve">esson #2 </w:t>
      </w:r>
    </w:p>
    <w:p w14:paraId="52FC48F4" w14:textId="74F3F45E" w:rsidR="00307A19" w:rsidRPr="00015CF9" w:rsidRDefault="00307A19" w:rsidP="00645B10">
      <w:pPr>
        <w:pStyle w:val="ListBullet"/>
        <w:numPr>
          <w:ilvl w:val="0"/>
          <w:numId w:val="0"/>
        </w:numPr>
        <w:ind w:left="432" w:hanging="432"/>
        <w:rPr>
          <w:rFonts w:hint="eastAsia"/>
          <w:b/>
          <w:sz w:val="24"/>
          <w:szCs w:val="24"/>
          <w:lang w:eastAsia="zh-CN"/>
        </w:rPr>
      </w:pPr>
      <w:r w:rsidRPr="00015CF9">
        <w:rPr>
          <w:rFonts w:hint="eastAsia"/>
          <w:b/>
          <w:sz w:val="24"/>
          <w:szCs w:val="24"/>
          <w:lang w:eastAsia="zh-CN"/>
        </w:rPr>
        <w:t>Card Sorts</w:t>
      </w:r>
    </w:p>
    <w:p w14:paraId="4AC57FD2" w14:textId="1F1929AD" w:rsidR="00DE22CD" w:rsidRDefault="00DE22CD" w:rsidP="00645B10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O</w:t>
      </w:r>
      <w:r>
        <w:rPr>
          <w:sz w:val="24"/>
          <w:szCs w:val="24"/>
          <w:lang w:eastAsia="zh-CN"/>
        </w:rPr>
        <w:t>p</w:t>
      </w:r>
      <w:r>
        <w:rPr>
          <w:rFonts w:hint="eastAsia"/>
          <w:sz w:val="24"/>
          <w:szCs w:val="24"/>
          <w:lang w:eastAsia="zh-CN"/>
        </w:rPr>
        <w:t>en: categorize elements</w:t>
      </w:r>
    </w:p>
    <w:p w14:paraId="58BB28CD" w14:textId="490A1146" w:rsidR="00DE22CD" w:rsidRDefault="00DE22CD" w:rsidP="00645B10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Closed: predefined hierarchy</w:t>
      </w:r>
    </w:p>
    <w:p w14:paraId="23608639" w14:textId="033BD54C" w:rsidR="00DE22CD" w:rsidRDefault="00DE22CD" w:rsidP="00307A19">
      <w:pPr>
        <w:pStyle w:val="ListBullet"/>
        <w:numPr>
          <w:ilvl w:val="0"/>
          <w:numId w:val="0"/>
        </w:numPr>
        <w:ind w:left="864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Do a tree test: Ask people to find particular elements </w:t>
      </w:r>
      <w:r>
        <w:rPr>
          <w:sz w:val="24"/>
          <w:szCs w:val="24"/>
          <w:lang w:eastAsia="zh-CN"/>
        </w:rPr>
        <w:t>using your navigation</w:t>
      </w:r>
    </w:p>
    <w:p w14:paraId="0824815E" w14:textId="0517B43D" w:rsidR="00DE62EE" w:rsidRDefault="00DE62EE" w:rsidP="00307A19">
      <w:pPr>
        <w:pStyle w:val="ListBullet"/>
        <w:numPr>
          <w:ilvl w:val="0"/>
          <w:numId w:val="0"/>
        </w:numPr>
        <w:ind w:left="864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Tools: sticky notes &amp; whiteboards / digital tools like optimal workshop</w:t>
      </w:r>
    </w:p>
    <w:p w14:paraId="3077F8AD" w14:textId="77777777" w:rsidR="009B76F0" w:rsidRPr="00015CF9" w:rsidRDefault="009B76F0" w:rsidP="00307A19">
      <w:pPr>
        <w:pStyle w:val="ListBullet"/>
        <w:numPr>
          <w:ilvl w:val="0"/>
          <w:numId w:val="0"/>
        </w:numPr>
        <w:ind w:left="864" w:hanging="432"/>
        <w:rPr>
          <w:rFonts w:hint="eastAsia"/>
          <w:b/>
          <w:sz w:val="24"/>
          <w:szCs w:val="24"/>
          <w:lang w:eastAsia="zh-CN"/>
        </w:rPr>
      </w:pPr>
    </w:p>
    <w:p w14:paraId="058BBF38" w14:textId="1DD89AFC" w:rsidR="009B76F0" w:rsidRPr="00015CF9" w:rsidRDefault="009B76F0" w:rsidP="00645B10">
      <w:pPr>
        <w:pStyle w:val="ListBullet"/>
        <w:numPr>
          <w:ilvl w:val="0"/>
          <w:numId w:val="0"/>
        </w:numPr>
        <w:ind w:left="432" w:hanging="432"/>
        <w:rPr>
          <w:rFonts w:hint="eastAsia"/>
          <w:b/>
          <w:sz w:val="24"/>
          <w:szCs w:val="24"/>
          <w:lang w:eastAsia="zh-CN"/>
        </w:rPr>
      </w:pPr>
      <w:r w:rsidRPr="00015CF9">
        <w:rPr>
          <w:rFonts w:hint="eastAsia"/>
          <w:b/>
          <w:sz w:val="24"/>
          <w:szCs w:val="24"/>
          <w:lang w:eastAsia="zh-CN"/>
        </w:rPr>
        <w:t>Eye tracking &amp; Click Testing</w:t>
      </w:r>
    </w:p>
    <w:p w14:paraId="11CC80E8" w14:textId="0C07C0E0" w:rsidR="009B76F0" w:rsidRDefault="009B76F0" w:rsidP="00645B10">
      <w:pPr>
        <w:pStyle w:val="ListBullet"/>
        <w:numPr>
          <w:ilvl w:val="0"/>
          <w:numId w:val="0"/>
        </w:numPr>
        <w:ind w:left="864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Benefits:</w:t>
      </w:r>
    </w:p>
    <w:p w14:paraId="39D67BB1" w14:textId="77777777" w:rsidR="009B76F0" w:rsidRDefault="009B76F0" w:rsidP="009B76F0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most useful for live sites and software</w:t>
      </w:r>
    </w:p>
    <w:p w14:paraId="366463A3" w14:textId="77777777" w:rsidR="009B76F0" w:rsidRDefault="009B76F0" w:rsidP="009B76F0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serves as a true test for what</w:t>
      </w:r>
      <w:r>
        <w:rPr>
          <w:sz w:val="24"/>
          <w:szCs w:val="24"/>
          <w:lang w:eastAsia="zh-CN"/>
        </w:rPr>
        <w:t>’</w:t>
      </w:r>
      <w:r>
        <w:rPr>
          <w:rFonts w:hint="eastAsia"/>
          <w:sz w:val="24"/>
          <w:szCs w:val="24"/>
          <w:lang w:eastAsia="zh-CN"/>
        </w:rPr>
        <w:t>s happening</w:t>
      </w:r>
    </w:p>
    <w:p w14:paraId="42815F5D" w14:textId="77777777" w:rsidR="009B76F0" w:rsidRDefault="009B76F0" w:rsidP="009B76F0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does not provide context as to why they are taking actions</w:t>
      </w:r>
    </w:p>
    <w:p w14:paraId="50760D73" w14:textId="77777777" w:rsidR="009B76F0" w:rsidRDefault="009B76F0" w:rsidP="00645B10">
      <w:pPr>
        <w:pStyle w:val="ListBullet"/>
        <w:numPr>
          <w:ilvl w:val="0"/>
          <w:numId w:val="0"/>
        </w:numPr>
        <w:ind w:left="864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Tools:</w:t>
      </w:r>
    </w:p>
    <w:p w14:paraId="15970EA9" w14:textId="77777777" w:rsidR="009B76F0" w:rsidRDefault="009B76F0" w:rsidP="00645B10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need specialized h/w &amp; s/w for eye tracking, most well known </w:t>
      </w:r>
      <w:r>
        <w:rPr>
          <w:sz w:val="24"/>
          <w:szCs w:val="24"/>
          <w:lang w:eastAsia="zh-CN"/>
        </w:rPr>
        <w:t>–</w:t>
      </w:r>
      <w:r>
        <w:rPr>
          <w:rFonts w:hint="eastAsia"/>
          <w:sz w:val="24"/>
          <w:szCs w:val="24"/>
          <w:lang w:eastAsia="zh-CN"/>
        </w:rPr>
        <w:t xml:space="preserve"> Tobii system</w:t>
      </w:r>
    </w:p>
    <w:p w14:paraId="58F67A54" w14:textId="77777777" w:rsidR="009B76F0" w:rsidRDefault="009B76F0" w:rsidP="00645B10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Click and scroll</w:t>
      </w:r>
    </w:p>
    <w:p w14:paraId="207EFA10" w14:textId="77777777" w:rsidR="00645B10" w:rsidRDefault="00645B10" w:rsidP="00645B10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</w:p>
    <w:p w14:paraId="424C037E" w14:textId="2729E84D" w:rsidR="00645B10" w:rsidRPr="00015CF9" w:rsidRDefault="00645B10" w:rsidP="00645B10">
      <w:pPr>
        <w:pStyle w:val="ListBullet"/>
        <w:numPr>
          <w:ilvl w:val="0"/>
          <w:numId w:val="0"/>
        </w:numPr>
        <w:ind w:left="432" w:hanging="432"/>
        <w:rPr>
          <w:rFonts w:hint="eastAsia"/>
          <w:b/>
          <w:sz w:val="24"/>
          <w:szCs w:val="24"/>
          <w:lang w:eastAsia="zh-CN"/>
        </w:rPr>
      </w:pPr>
      <w:r w:rsidRPr="00015CF9">
        <w:rPr>
          <w:rFonts w:hint="eastAsia"/>
          <w:b/>
          <w:sz w:val="24"/>
          <w:szCs w:val="24"/>
          <w:lang w:eastAsia="zh-CN"/>
        </w:rPr>
        <w:t>Multivariate Testing</w:t>
      </w:r>
    </w:p>
    <w:p w14:paraId="00C1D58B" w14:textId="703C9BDF" w:rsidR="00645B10" w:rsidRDefault="00F53D66" w:rsidP="00645B10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Benefits:</w:t>
      </w:r>
    </w:p>
    <w:p w14:paraId="320E78CA" w14:textId="06312B72" w:rsidR="00F53D66" w:rsidRDefault="00F53D66" w:rsidP="00F53D66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works really well on live sites or products</w:t>
      </w:r>
    </w:p>
    <w:p w14:paraId="72B0DD92" w14:textId="3A48EBF2" w:rsidR="00F53D66" w:rsidRDefault="00F53D66" w:rsidP="00F53D66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helps you identity which version performs best</w:t>
      </w:r>
    </w:p>
    <w:p w14:paraId="1D49FBAD" w14:textId="350E9E47" w:rsidR="00F53D66" w:rsidRDefault="00F53D66" w:rsidP="00F53D66">
      <w:pPr>
        <w:pStyle w:val="ListBullet"/>
        <w:numPr>
          <w:ilvl w:val="1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Eg. creating the most clicks, conversions, signups, or other actions</w:t>
      </w:r>
    </w:p>
    <w:p w14:paraId="0CDACDAE" w14:textId="5106AF1B" w:rsidR="00F53D66" w:rsidRDefault="00F53D66" w:rsidP="00F53D66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Tools:</w:t>
      </w:r>
    </w:p>
    <w:p w14:paraId="4111556B" w14:textId="2EB83CA5" w:rsidR="00F53D66" w:rsidRDefault="00F53D66" w:rsidP="00F53D66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Optimize</w:t>
      </w:r>
      <w:r>
        <w:rPr>
          <w:rFonts w:hint="eastAsia"/>
          <w:sz w:val="24"/>
          <w:szCs w:val="24"/>
          <w:lang w:eastAsia="zh-CN"/>
        </w:rPr>
        <w:t>ly</w:t>
      </w:r>
    </w:p>
    <w:p w14:paraId="003D1666" w14:textId="12C3A8EF" w:rsidR="00F53D66" w:rsidRDefault="00F53D66" w:rsidP="00F53D66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google website optimizer</w:t>
      </w:r>
    </w:p>
    <w:p w14:paraId="4E32ED3A" w14:textId="77348AA6" w:rsidR="00F53D66" w:rsidRDefault="00F53D66" w:rsidP="00F53D66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visual website optimizer</w:t>
      </w:r>
    </w:p>
    <w:p w14:paraId="6AE45395" w14:textId="77777777" w:rsidR="00015CF9" w:rsidRDefault="00015CF9" w:rsidP="00F53D66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</w:p>
    <w:p w14:paraId="0E7EE36D" w14:textId="771983B7" w:rsidR="00015CF9" w:rsidRDefault="004C4DE1" w:rsidP="00F53D66">
      <w:pPr>
        <w:pStyle w:val="ListBullet"/>
        <w:numPr>
          <w:ilvl w:val="0"/>
          <w:numId w:val="0"/>
        </w:numPr>
        <w:ind w:left="432" w:hanging="432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Desirability Studies</w:t>
      </w:r>
    </w:p>
    <w:p w14:paraId="6092B43D" w14:textId="28DEF17A" w:rsidR="004C4DE1" w:rsidRDefault="004C4DE1" w:rsidP="00F53D66">
      <w:pPr>
        <w:pStyle w:val="ListBullet"/>
        <w:numPr>
          <w:ilvl w:val="0"/>
          <w:numId w:val="0"/>
        </w:numPr>
        <w:ind w:left="432" w:hanging="432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lastRenderedPageBreak/>
        <w:t>Expert Reviews / Heuristic Analysis</w:t>
      </w:r>
    </w:p>
    <w:p w14:paraId="033FB743" w14:textId="51F2124C" w:rsidR="004C4DE1" w:rsidRPr="005E74F3" w:rsidRDefault="005E74F3" w:rsidP="00F53D66">
      <w:pPr>
        <w:pStyle w:val="ListBullet"/>
        <w:numPr>
          <w:ilvl w:val="0"/>
          <w:numId w:val="0"/>
        </w:numPr>
        <w:ind w:left="432" w:hanging="432"/>
        <w:rPr>
          <w:rFonts w:hint="eastAsia"/>
          <w:b/>
          <w:sz w:val="24"/>
          <w:szCs w:val="24"/>
          <w:lang w:eastAsia="zh-CN"/>
        </w:rPr>
      </w:pPr>
      <w:r w:rsidRPr="005E74F3">
        <w:rPr>
          <w:rFonts w:hint="eastAsia"/>
          <w:b/>
          <w:sz w:val="24"/>
          <w:szCs w:val="24"/>
          <w:lang w:eastAsia="zh-CN"/>
        </w:rPr>
        <w:t>Survey</w:t>
      </w:r>
    </w:p>
    <w:p w14:paraId="516AC009" w14:textId="0A6A27AC" w:rsidR="005E74F3" w:rsidRDefault="005E74F3" w:rsidP="00F53D66">
      <w:pPr>
        <w:pStyle w:val="ListBullet"/>
        <w:numPr>
          <w:ilvl w:val="0"/>
          <w:numId w:val="0"/>
        </w:numPr>
        <w:ind w:left="432" w:hanging="432"/>
        <w:rPr>
          <w:rFonts w:hint="eastAsia"/>
          <w:b/>
          <w:sz w:val="24"/>
          <w:szCs w:val="24"/>
          <w:lang w:eastAsia="zh-CN"/>
        </w:rPr>
      </w:pPr>
      <w:r w:rsidRPr="005E74F3">
        <w:rPr>
          <w:rFonts w:hint="eastAsia"/>
          <w:b/>
          <w:sz w:val="24"/>
          <w:szCs w:val="24"/>
          <w:lang w:eastAsia="zh-CN"/>
        </w:rPr>
        <w:t>Diary Studies</w:t>
      </w:r>
    </w:p>
    <w:p w14:paraId="1C56AFFF" w14:textId="1C68FE27" w:rsidR="005E74F3" w:rsidRDefault="00165D6E" w:rsidP="00F53D66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Benefits:</w:t>
      </w:r>
    </w:p>
    <w:p w14:paraId="0038C1A1" w14:textId="10B7FC4C" w:rsidR="00165D6E" w:rsidRDefault="00165D6E" w:rsidP="00165D6E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allow for structured response</w:t>
      </w:r>
    </w:p>
    <w:p w14:paraId="56AEF348" w14:textId="01BAFDA6" w:rsidR="00165D6E" w:rsidRDefault="00165D6E" w:rsidP="00165D6E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can provide real work context</w:t>
      </w:r>
    </w:p>
    <w:p w14:paraId="7D56B06B" w14:textId="36795F20" w:rsidR="00165D6E" w:rsidRDefault="00165D6E" w:rsidP="00165D6E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shows how behavior change over time</w:t>
      </w:r>
    </w:p>
    <w:p w14:paraId="7DA177AF" w14:textId="4FD8F5E3" w:rsidR="00165D6E" w:rsidRDefault="00165D6E" w:rsidP="00165D6E">
      <w:pPr>
        <w:pStyle w:val="ListBullet"/>
        <w:numPr>
          <w:ilvl w:val="0"/>
          <w:numId w:val="0"/>
        </w:numPr>
        <w:ind w:left="864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Tools:</w:t>
      </w:r>
    </w:p>
    <w:p w14:paraId="6943246A" w14:textId="148FB23A" w:rsidR="00165D6E" w:rsidRDefault="00165D6E" w:rsidP="00165D6E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Pen/paper</w:t>
      </w:r>
    </w:p>
    <w:p w14:paraId="21E2CAED" w14:textId="2B20BE52" w:rsidR="00165D6E" w:rsidRDefault="00165D6E" w:rsidP="00165D6E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OneNote</w:t>
      </w:r>
    </w:p>
    <w:p w14:paraId="2232262F" w14:textId="22C2DF74" w:rsidR="00165D6E" w:rsidRDefault="00165D6E" w:rsidP="00165D6E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Email</w:t>
      </w:r>
    </w:p>
    <w:p w14:paraId="28050658" w14:textId="6AD5A333" w:rsidR="003E2936" w:rsidRPr="00530EDF" w:rsidRDefault="003E2936" w:rsidP="003E2936">
      <w:pPr>
        <w:pStyle w:val="ListBullet"/>
        <w:numPr>
          <w:ilvl w:val="0"/>
          <w:numId w:val="0"/>
        </w:numPr>
        <w:ind w:left="432" w:hanging="432"/>
        <w:rPr>
          <w:rFonts w:hint="eastAsia"/>
          <w:b/>
          <w:sz w:val="24"/>
          <w:szCs w:val="24"/>
          <w:lang w:eastAsia="zh-CN"/>
        </w:rPr>
      </w:pPr>
      <w:r w:rsidRPr="00530EDF">
        <w:rPr>
          <w:rFonts w:hint="eastAsia"/>
          <w:b/>
          <w:sz w:val="24"/>
          <w:szCs w:val="24"/>
          <w:lang w:eastAsia="zh-CN"/>
        </w:rPr>
        <w:t>Personas</w:t>
      </w:r>
    </w:p>
    <w:p w14:paraId="2E56D605" w14:textId="170AB27B" w:rsidR="00530EDF" w:rsidRDefault="00530EDF" w:rsidP="003E2936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(</w:t>
      </w:r>
      <w:r w:rsidRPr="00530EDF">
        <w:rPr>
          <w:rFonts w:hint="eastAsia"/>
          <w:sz w:val="21"/>
          <w:szCs w:val="24"/>
          <w:lang w:eastAsia="zh-CN"/>
        </w:rPr>
        <w:t>help describing the different types of users that a company serves</w:t>
      </w:r>
      <w:r>
        <w:rPr>
          <w:rFonts w:hint="eastAsia"/>
          <w:sz w:val="24"/>
          <w:szCs w:val="24"/>
          <w:lang w:eastAsia="zh-CN"/>
        </w:rPr>
        <w:t>)</w:t>
      </w:r>
    </w:p>
    <w:p w14:paraId="6015A8DE" w14:textId="33BA7A67" w:rsidR="00530EDF" w:rsidRDefault="00E617F8" w:rsidP="00E617F8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are created as the output of multiple types of research</w:t>
      </w:r>
    </w:p>
    <w:p w14:paraId="5D161899" w14:textId="6EE9BFE8" w:rsidR="00E617F8" w:rsidRDefault="00E617F8" w:rsidP="00E617F8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summarizes a typical user</w:t>
      </w:r>
      <w:r>
        <w:rPr>
          <w:sz w:val="24"/>
          <w:szCs w:val="24"/>
          <w:lang w:eastAsia="zh-CN"/>
        </w:rPr>
        <w:t>’</w:t>
      </w:r>
      <w:r>
        <w:rPr>
          <w:rFonts w:hint="eastAsia"/>
          <w:sz w:val="24"/>
          <w:szCs w:val="24"/>
          <w:lang w:eastAsia="zh-CN"/>
        </w:rPr>
        <w:t>s key attributes</w:t>
      </w:r>
    </w:p>
    <w:p w14:paraId="41623075" w14:textId="3BB3EADD" w:rsidR="00E617F8" w:rsidRDefault="00E617F8" w:rsidP="00E617F8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helps with making inform design decisions</w:t>
      </w:r>
    </w:p>
    <w:p w14:paraId="7E861DFF" w14:textId="77777777" w:rsidR="0013161D" w:rsidRDefault="0013161D" w:rsidP="0013161D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</w:p>
    <w:p w14:paraId="7A39AA08" w14:textId="6A2C8992" w:rsidR="0013161D" w:rsidRDefault="0013161D" w:rsidP="0013161D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Types of User Research</w:t>
      </w:r>
    </w:p>
    <w:p w14:paraId="113CF26A" w14:textId="713AAE53" w:rsidR="0013161D" w:rsidRDefault="00412A8F" w:rsidP="00412A8F">
      <w:pPr>
        <w:pStyle w:val="ListBullet"/>
        <w:numPr>
          <w:ilvl w:val="0"/>
          <w:numId w:val="0"/>
        </w:numPr>
        <w:ind w:left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Quantitative vs Qualitative Research</w:t>
      </w:r>
    </w:p>
    <w:p w14:paraId="733E8E3A" w14:textId="078C9145" w:rsidR="00412A8F" w:rsidRPr="00412A8F" w:rsidRDefault="00412A8F" w:rsidP="00412A8F">
      <w:pPr>
        <w:pStyle w:val="ListBullet"/>
        <w:numPr>
          <w:ilvl w:val="0"/>
          <w:numId w:val="0"/>
        </w:numPr>
        <w:ind w:left="792"/>
        <w:rPr>
          <w:rFonts w:hint="eastAsia"/>
          <w:b/>
          <w:sz w:val="24"/>
          <w:szCs w:val="24"/>
          <w:lang w:eastAsia="zh-CN"/>
        </w:rPr>
      </w:pPr>
      <w:r w:rsidRPr="00412A8F">
        <w:rPr>
          <w:rFonts w:hint="eastAsia"/>
          <w:b/>
          <w:sz w:val="24"/>
          <w:szCs w:val="24"/>
          <w:lang w:eastAsia="zh-CN"/>
        </w:rPr>
        <w:t xml:space="preserve">Quantitative </w:t>
      </w:r>
    </w:p>
    <w:p w14:paraId="31AAFBD9" w14:textId="40BC8DD5" w:rsidR="00412A8F" w:rsidRDefault="00412A8F" w:rsidP="00412A8F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produces numeric data</w:t>
      </w:r>
    </w:p>
    <w:p w14:paraId="3DAD69B1" w14:textId="59E8A575" w:rsidR="00412A8F" w:rsidRDefault="00412A8F" w:rsidP="00412A8F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is based on an objective </w:t>
      </w:r>
    </w:p>
    <w:p w14:paraId="1C99F8C0" w14:textId="6B3013E4" w:rsidR="00412A8F" w:rsidRDefault="00412A8F" w:rsidP="00412A8F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collects a large number of data</w:t>
      </w:r>
    </w:p>
    <w:p w14:paraId="4D204CD3" w14:textId="2F9D502E" w:rsidR="00412A8F" w:rsidRPr="00412A8F" w:rsidRDefault="00412A8F" w:rsidP="00412A8F">
      <w:pPr>
        <w:pStyle w:val="ListBullet"/>
        <w:numPr>
          <w:ilvl w:val="0"/>
          <w:numId w:val="0"/>
        </w:numPr>
        <w:ind w:left="1152" w:hanging="432"/>
        <w:rPr>
          <w:rFonts w:hint="eastAsia"/>
          <w:b/>
          <w:sz w:val="24"/>
          <w:szCs w:val="24"/>
          <w:lang w:eastAsia="zh-CN"/>
        </w:rPr>
      </w:pPr>
      <w:r w:rsidRPr="00412A8F">
        <w:rPr>
          <w:rFonts w:hint="eastAsia"/>
          <w:b/>
          <w:sz w:val="24"/>
          <w:szCs w:val="24"/>
          <w:lang w:eastAsia="zh-CN"/>
        </w:rPr>
        <w:t>Qualitative</w:t>
      </w:r>
    </w:p>
    <w:p w14:paraId="4B845AD4" w14:textId="2083DC2C" w:rsidR="00412A8F" w:rsidRDefault="00412A8F" w:rsidP="00412A8F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produce non-numeric data</w:t>
      </w:r>
    </w:p>
    <w:p w14:paraId="763D160D" w14:textId="55F3DBFC" w:rsidR="00412A8F" w:rsidRDefault="00412A8F" w:rsidP="00412A8F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can capture subjective or emotional responses</w:t>
      </w:r>
    </w:p>
    <w:p w14:paraId="7DA249BD" w14:textId="68B0B21E" w:rsidR="00412A8F" w:rsidRDefault="00412A8F" w:rsidP="00412A8F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collects information in smaller scale since its directly from people </w:t>
      </w:r>
    </w:p>
    <w:p w14:paraId="7E509F3E" w14:textId="40D1C88A" w:rsidR="00D54D1C" w:rsidRDefault="00D54D1C" w:rsidP="00D54D1C">
      <w:pPr>
        <w:pStyle w:val="ListBullet"/>
        <w:numPr>
          <w:ilvl w:val="0"/>
          <w:numId w:val="0"/>
        </w:numPr>
        <w:ind w:left="864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Which is Better?  -------</w:t>
      </w:r>
      <w:r>
        <w:rPr>
          <w:rFonts w:hint="eastAsia"/>
          <w:sz w:val="24"/>
          <w:szCs w:val="24"/>
          <w:lang w:eastAsia="zh-CN"/>
        </w:rPr>
        <w:tab/>
        <w:t>Quantitative</w:t>
      </w:r>
    </w:p>
    <w:p w14:paraId="7FD59C15" w14:textId="61914F1D" w:rsidR="00D54D1C" w:rsidRDefault="00D54D1C" w:rsidP="00D54D1C">
      <w:pPr>
        <w:pStyle w:val="ListBullet"/>
        <w:numPr>
          <w:ilvl w:val="0"/>
          <w:numId w:val="0"/>
        </w:numPr>
        <w:ind w:left="864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Why?                     -------</w:t>
      </w:r>
      <w:r>
        <w:rPr>
          <w:rFonts w:hint="eastAsia"/>
          <w:sz w:val="24"/>
          <w:szCs w:val="24"/>
          <w:lang w:eastAsia="zh-CN"/>
        </w:rPr>
        <w:tab/>
        <w:t>Qualitative</w:t>
      </w:r>
    </w:p>
    <w:p w14:paraId="7DC9A8BD" w14:textId="77777777" w:rsidR="00D54D1C" w:rsidRDefault="00D54D1C" w:rsidP="00D54D1C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ab/>
      </w:r>
      <w:r>
        <w:rPr>
          <w:sz w:val="24"/>
          <w:szCs w:val="24"/>
          <w:lang w:eastAsia="zh-CN"/>
        </w:rPr>
        <w:t>Behavioral</w:t>
      </w:r>
      <w:r>
        <w:rPr>
          <w:rFonts w:hint="eastAsia"/>
          <w:sz w:val="24"/>
          <w:szCs w:val="24"/>
          <w:lang w:eastAsia="zh-CN"/>
        </w:rPr>
        <w:t xml:space="preserve"> vs. attitudinal research</w:t>
      </w:r>
    </w:p>
    <w:p w14:paraId="3EEBB9A2" w14:textId="77777777" w:rsidR="00D54D1C" w:rsidRPr="00357217" w:rsidRDefault="00D54D1C" w:rsidP="00D54D1C">
      <w:pPr>
        <w:pStyle w:val="ListBullet"/>
        <w:numPr>
          <w:ilvl w:val="0"/>
          <w:numId w:val="0"/>
        </w:numPr>
        <w:ind w:left="432" w:hanging="432"/>
        <w:rPr>
          <w:rFonts w:hint="eastAsia"/>
          <w:b/>
          <w:sz w:val="24"/>
          <w:szCs w:val="24"/>
          <w:lang w:eastAsia="zh-CN"/>
        </w:rPr>
      </w:pPr>
      <w:r w:rsidRPr="00357217">
        <w:rPr>
          <w:rFonts w:hint="eastAsia"/>
          <w:b/>
          <w:sz w:val="24"/>
          <w:szCs w:val="24"/>
          <w:lang w:eastAsia="zh-CN"/>
        </w:rPr>
        <w:tab/>
      </w:r>
      <w:r w:rsidRPr="00357217">
        <w:rPr>
          <w:b/>
          <w:sz w:val="24"/>
          <w:szCs w:val="24"/>
          <w:lang w:eastAsia="zh-CN"/>
        </w:rPr>
        <w:t>Behavioral</w:t>
      </w:r>
    </w:p>
    <w:p w14:paraId="2026E2E6" w14:textId="77777777" w:rsidR="00D54D1C" w:rsidRDefault="00D54D1C" w:rsidP="00D54D1C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you observe actions that person take </w:t>
      </w:r>
    </w:p>
    <w:p w14:paraId="0FAE9628" w14:textId="77777777" w:rsidR="00D54D1C" w:rsidRPr="00357217" w:rsidRDefault="00D54D1C" w:rsidP="00D54D1C">
      <w:pPr>
        <w:pStyle w:val="ListBullet"/>
        <w:numPr>
          <w:ilvl w:val="0"/>
          <w:numId w:val="0"/>
        </w:numPr>
        <w:ind w:left="432"/>
        <w:rPr>
          <w:rFonts w:hint="eastAsia"/>
          <w:b/>
          <w:sz w:val="24"/>
          <w:szCs w:val="24"/>
          <w:lang w:eastAsia="zh-CN"/>
        </w:rPr>
      </w:pPr>
      <w:r w:rsidRPr="00357217">
        <w:rPr>
          <w:rFonts w:hint="eastAsia"/>
          <w:b/>
          <w:sz w:val="24"/>
          <w:szCs w:val="24"/>
          <w:lang w:eastAsia="zh-CN"/>
        </w:rPr>
        <w:t>Attitudinal</w:t>
      </w:r>
    </w:p>
    <w:p w14:paraId="5CFB87A0" w14:textId="77777777" w:rsidR="00234BEF" w:rsidRDefault="00D54D1C" w:rsidP="00D54D1C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asking people about their opinions</w:t>
      </w:r>
    </w:p>
    <w:p w14:paraId="209D3AF2" w14:textId="77777777" w:rsidR="00357217" w:rsidRDefault="00357217" w:rsidP="00234BEF">
      <w:pPr>
        <w:pStyle w:val="ListBullet"/>
        <w:numPr>
          <w:ilvl w:val="0"/>
          <w:numId w:val="0"/>
        </w:numPr>
        <w:ind w:left="864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&amp; Behavioral research is more reliable because many times, what people report in attitudinal research does not match what they really end up </w:t>
      </w:r>
    </w:p>
    <w:p w14:paraId="19774276" w14:textId="77777777" w:rsidR="00357217" w:rsidRDefault="00357217" w:rsidP="00357217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</w:p>
    <w:p w14:paraId="0F3D5AEC" w14:textId="089D2A0C" w:rsidR="00357217" w:rsidRDefault="00357217" w:rsidP="00357217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Moderated vs. unmoderated research</w:t>
      </w:r>
    </w:p>
    <w:p w14:paraId="36A745F5" w14:textId="4A338B4A" w:rsidR="003F1B08" w:rsidRPr="00357217" w:rsidRDefault="00357217" w:rsidP="003F1B08">
      <w:pPr>
        <w:pStyle w:val="ListBullet"/>
        <w:numPr>
          <w:ilvl w:val="0"/>
          <w:numId w:val="0"/>
        </w:numPr>
        <w:ind w:left="432" w:hanging="432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 w:rsidRPr="00357217">
        <w:rPr>
          <w:rFonts w:hint="eastAsia"/>
          <w:b/>
          <w:sz w:val="24"/>
          <w:szCs w:val="24"/>
          <w:lang w:eastAsia="zh-CN"/>
        </w:rPr>
        <w:t xml:space="preserve">Moderated </w:t>
      </w:r>
    </w:p>
    <w:p w14:paraId="1062D578" w14:textId="3D3F09AF" w:rsidR="00357217" w:rsidRDefault="00357217" w:rsidP="00357217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conducting in person research sessions with users</w:t>
      </w:r>
    </w:p>
    <w:p w14:paraId="3B4E1316" w14:textId="4F78BB3E" w:rsidR="00357217" w:rsidRDefault="00357217" w:rsidP="00357217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unscripted questions, can dig deeper </w:t>
      </w:r>
    </w:p>
    <w:p w14:paraId="1D2C81B5" w14:textId="4B264820" w:rsidR="00357217" w:rsidRDefault="00357217" w:rsidP="00357217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very time consuming</w:t>
      </w:r>
    </w:p>
    <w:p w14:paraId="65B42618" w14:textId="0BFF971D" w:rsidR="00357217" w:rsidRDefault="00357217" w:rsidP="00357217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cautions to be not biased</w:t>
      </w:r>
    </w:p>
    <w:p w14:paraId="16A9D290" w14:textId="77777777" w:rsidR="00357217" w:rsidRDefault="00357217" w:rsidP="00357217">
      <w:pPr>
        <w:pStyle w:val="ListBullet"/>
        <w:numPr>
          <w:ilvl w:val="0"/>
          <w:numId w:val="0"/>
        </w:numPr>
        <w:ind w:left="864" w:hanging="432"/>
        <w:rPr>
          <w:rFonts w:hint="eastAsia"/>
          <w:sz w:val="24"/>
          <w:szCs w:val="24"/>
          <w:lang w:eastAsia="zh-CN"/>
        </w:rPr>
      </w:pPr>
    </w:p>
    <w:p w14:paraId="6754DADF" w14:textId="47B922F1" w:rsidR="00357217" w:rsidRPr="00357217" w:rsidRDefault="00357217" w:rsidP="00357217">
      <w:pPr>
        <w:pStyle w:val="ListBullet"/>
        <w:numPr>
          <w:ilvl w:val="0"/>
          <w:numId w:val="0"/>
        </w:numPr>
        <w:ind w:left="864" w:hanging="432"/>
        <w:rPr>
          <w:rFonts w:hint="eastAsia"/>
          <w:b/>
          <w:sz w:val="24"/>
          <w:szCs w:val="24"/>
          <w:lang w:eastAsia="zh-CN"/>
        </w:rPr>
      </w:pPr>
      <w:r w:rsidRPr="00357217">
        <w:rPr>
          <w:rFonts w:hint="eastAsia"/>
          <w:b/>
          <w:sz w:val="24"/>
          <w:szCs w:val="24"/>
          <w:lang w:eastAsia="zh-CN"/>
        </w:rPr>
        <w:t>Unmoderated</w:t>
      </w:r>
    </w:p>
    <w:p w14:paraId="3D5D84B7" w14:textId="443D6E84" w:rsidR="00357217" w:rsidRDefault="00357217" w:rsidP="00357217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completed by a participant with no researcher present</w:t>
      </w:r>
    </w:p>
    <w:p w14:paraId="56EFAFF0" w14:textId="35068420" w:rsidR="00357217" w:rsidRDefault="00357217" w:rsidP="00357217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faster and you can collect more information in a shorter amount time</w:t>
      </w:r>
    </w:p>
    <w:p w14:paraId="4F9C2A10" w14:textId="556F69E3" w:rsidR="00357217" w:rsidRDefault="00357217" w:rsidP="00357217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need to be cautious about crafting the question so </w:t>
      </w:r>
      <w:r>
        <w:rPr>
          <w:sz w:val="24"/>
          <w:szCs w:val="24"/>
          <w:lang w:eastAsia="zh-CN"/>
        </w:rPr>
        <w:t>that</w:t>
      </w:r>
      <w:r>
        <w:rPr>
          <w:rFonts w:hint="eastAsia"/>
          <w:sz w:val="24"/>
          <w:szCs w:val="24"/>
          <w:lang w:eastAsia="zh-CN"/>
        </w:rPr>
        <w:t xml:space="preserve"> you</w:t>
      </w:r>
      <w:r>
        <w:rPr>
          <w:sz w:val="24"/>
          <w:szCs w:val="24"/>
          <w:lang w:eastAsia="zh-CN"/>
        </w:rPr>
        <w:t>’</w:t>
      </w:r>
      <w:r>
        <w:rPr>
          <w:rFonts w:hint="eastAsia"/>
          <w:sz w:val="24"/>
          <w:szCs w:val="24"/>
          <w:lang w:eastAsia="zh-CN"/>
        </w:rPr>
        <w:t>re unbiased</w:t>
      </w:r>
    </w:p>
    <w:p w14:paraId="2E3E1690" w14:textId="1ED80905" w:rsidR="00357217" w:rsidRDefault="00357217" w:rsidP="00357217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can be remote</w:t>
      </w:r>
    </w:p>
    <w:p w14:paraId="1EF457C6" w14:textId="60DEC03C" w:rsidR="00357217" w:rsidRDefault="00357217" w:rsidP="00357217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cant dive deep</w:t>
      </w:r>
    </w:p>
    <w:p w14:paraId="4A134D82" w14:textId="4AEB10E2" w:rsidR="00D54D1C" w:rsidRDefault="00D54D1C" w:rsidP="00234BEF">
      <w:pPr>
        <w:pStyle w:val="ListBullet"/>
        <w:numPr>
          <w:ilvl w:val="0"/>
          <w:numId w:val="0"/>
        </w:numPr>
        <w:ind w:left="864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</w:t>
      </w:r>
    </w:p>
    <w:p w14:paraId="6E19DCDB" w14:textId="2F3C253F" w:rsidR="00412A8F" w:rsidRDefault="003F1B08" w:rsidP="003F1B08">
      <w:pPr>
        <w:pStyle w:val="ListBullet"/>
        <w:numPr>
          <w:ilvl w:val="0"/>
          <w:numId w:val="0"/>
        </w:numPr>
        <w:ind w:left="864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Agile vs. Waterfall</w:t>
      </w:r>
    </w:p>
    <w:p w14:paraId="520BF17D" w14:textId="0BE4286A" w:rsidR="003F1B08" w:rsidRPr="003F1B08" w:rsidRDefault="003F1B08" w:rsidP="003F1B08">
      <w:pPr>
        <w:pStyle w:val="ListBullet"/>
        <w:numPr>
          <w:ilvl w:val="0"/>
          <w:numId w:val="0"/>
        </w:numPr>
        <w:ind w:left="864" w:hanging="432"/>
        <w:rPr>
          <w:rFonts w:hint="eastAsia"/>
          <w:b/>
          <w:sz w:val="24"/>
          <w:szCs w:val="24"/>
          <w:lang w:eastAsia="zh-CN"/>
        </w:rPr>
      </w:pPr>
      <w:r w:rsidRPr="003F1B08">
        <w:rPr>
          <w:rFonts w:hint="eastAsia"/>
          <w:b/>
          <w:sz w:val="24"/>
          <w:szCs w:val="24"/>
          <w:lang w:eastAsia="zh-CN"/>
        </w:rPr>
        <w:t xml:space="preserve">Waterfall </w:t>
      </w:r>
    </w:p>
    <w:p w14:paraId="316DBDC0" w14:textId="2B07468C" w:rsidR="003F1B08" w:rsidRDefault="003F1B08" w:rsidP="003F1B08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extensive exploratory research</w:t>
      </w:r>
    </w:p>
    <w:p w14:paraId="18A91E97" w14:textId="59D286CA" w:rsidR="003F1B08" w:rsidRDefault="003F1B08" w:rsidP="003F1B08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in-person interviews</w:t>
      </w:r>
    </w:p>
    <w:p w14:paraId="512A2B78" w14:textId="4F3C423D" w:rsidR="003F1B08" w:rsidRDefault="003F1B08" w:rsidP="003F1B08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ethnographic observation</w:t>
      </w:r>
    </w:p>
    <w:p w14:paraId="55C5FB98" w14:textId="2FD3EF98" w:rsidR="003F1B08" w:rsidRPr="003F1B08" w:rsidRDefault="003F1B08" w:rsidP="003F1B08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insights then sent to design eam</w:t>
      </w:r>
    </w:p>
    <w:p w14:paraId="4AEF1883" w14:textId="0DA5F1B8" w:rsidR="003F1B08" w:rsidRPr="003F1B08" w:rsidRDefault="003F1B08" w:rsidP="003F1B08">
      <w:pPr>
        <w:pStyle w:val="ListBullet"/>
        <w:numPr>
          <w:ilvl w:val="0"/>
          <w:numId w:val="0"/>
        </w:numPr>
        <w:ind w:left="432"/>
        <w:rPr>
          <w:rFonts w:hint="eastAsia"/>
          <w:b/>
          <w:sz w:val="24"/>
          <w:szCs w:val="24"/>
          <w:lang w:eastAsia="zh-CN"/>
        </w:rPr>
      </w:pPr>
      <w:r w:rsidRPr="003F1B08">
        <w:rPr>
          <w:rFonts w:hint="eastAsia"/>
          <w:b/>
          <w:sz w:val="24"/>
          <w:szCs w:val="24"/>
          <w:lang w:eastAsia="zh-CN"/>
        </w:rPr>
        <w:t>Agile</w:t>
      </w:r>
    </w:p>
    <w:p w14:paraId="518C47A9" w14:textId="22DCDC9D" w:rsidR="003F1B08" w:rsidRDefault="003F1B08" w:rsidP="003F1B08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Sprint#1 phone interviews</w:t>
      </w:r>
    </w:p>
    <w:p w14:paraId="35A1FFBE" w14:textId="6D075B3D" w:rsidR="003F1B08" w:rsidRDefault="003F1B08" w:rsidP="003F1B08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Sprint#2 diary studies</w:t>
      </w:r>
    </w:p>
    <w:p w14:paraId="0E083C8B" w14:textId="4E441C95" w:rsidR="003F1B08" w:rsidRPr="00412A8F" w:rsidRDefault="003F1B08" w:rsidP="003F1B08">
      <w:pPr>
        <w:pStyle w:val="ListBullet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Sprint#3 prototype testing</w:t>
      </w:r>
      <w:bookmarkStart w:id="0" w:name="_GoBack"/>
      <w:bookmarkEnd w:id="0"/>
    </w:p>
    <w:p w14:paraId="545D36C3" w14:textId="77777777" w:rsidR="00530EDF" w:rsidRPr="00165D6E" w:rsidRDefault="00530EDF" w:rsidP="003E2936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</w:p>
    <w:p w14:paraId="33304FEB" w14:textId="77777777" w:rsidR="00015CF9" w:rsidRDefault="00015CF9" w:rsidP="00F53D66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</w:p>
    <w:p w14:paraId="54677543" w14:textId="77777777" w:rsidR="00015CF9" w:rsidRDefault="00015CF9" w:rsidP="00015CF9">
      <w:pPr>
        <w:rPr>
          <w:rFonts w:hint="eastAsia"/>
          <w:lang w:eastAsia="zh-CN"/>
        </w:rPr>
      </w:pPr>
    </w:p>
    <w:p w14:paraId="34E79834" w14:textId="77777777" w:rsidR="00015CF9" w:rsidRDefault="00015CF9" w:rsidP="00F53D66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</w:p>
    <w:p w14:paraId="6DB3210C" w14:textId="77777777" w:rsidR="00645B10" w:rsidRDefault="00645B10" w:rsidP="00645B10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</w:p>
    <w:p w14:paraId="378A1248" w14:textId="46EC2E25" w:rsidR="00645B10" w:rsidRDefault="00645B10" w:rsidP="00645B10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</w:t>
      </w:r>
    </w:p>
    <w:p w14:paraId="3CAC528B" w14:textId="02BFDDEF" w:rsidR="009B76F0" w:rsidRDefault="009B76F0" w:rsidP="00645B10">
      <w:pPr>
        <w:pStyle w:val="ListBullet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</w:t>
      </w:r>
    </w:p>
    <w:p w14:paraId="5D338DED" w14:textId="39E7630E" w:rsidR="009B76F0" w:rsidRPr="00DE62EE" w:rsidRDefault="009B76F0" w:rsidP="009B76F0">
      <w:pPr>
        <w:pStyle w:val="ListBullet"/>
        <w:numPr>
          <w:ilvl w:val="0"/>
          <w:numId w:val="0"/>
        </w:numPr>
        <w:ind w:left="1080" w:hanging="432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br/>
      </w:r>
      <w:r>
        <w:rPr>
          <w:sz w:val="24"/>
          <w:szCs w:val="24"/>
          <w:lang w:eastAsia="zh-CN"/>
        </w:rPr>
        <w:tab/>
      </w:r>
    </w:p>
    <w:p w14:paraId="6B02A6A1" w14:textId="77777777" w:rsidR="00E81CCC" w:rsidRDefault="00E81CCC" w:rsidP="00E81CCC">
      <w:pPr>
        <w:pStyle w:val="ListBullet"/>
        <w:numPr>
          <w:ilvl w:val="0"/>
          <w:numId w:val="0"/>
        </w:numPr>
        <w:ind w:left="432"/>
        <w:rPr>
          <w:rFonts w:hint="eastAsia"/>
          <w:lang w:eastAsia="zh-CN"/>
        </w:rPr>
      </w:pPr>
    </w:p>
    <w:p w14:paraId="592BF66B" w14:textId="77777777" w:rsidR="00E81CCC" w:rsidRPr="00E81CCC" w:rsidRDefault="00E81CCC" w:rsidP="00E81CCC">
      <w:pPr>
        <w:rPr>
          <w:rFonts w:hint="eastAsia"/>
          <w:lang w:eastAsia="zh-CN"/>
        </w:rPr>
      </w:pPr>
    </w:p>
    <w:sectPr w:rsidR="00E81CCC" w:rsidRPr="00E81CC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26D0D" w14:textId="77777777" w:rsidR="009E254A" w:rsidRDefault="009E254A">
      <w:r>
        <w:separator/>
      </w:r>
    </w:p>
    <w:p w14:paraId="655E6509" w14:textId="77777777" w:rsidR="009E254A" w:rsidRDefault="009E254A"/>
  </w:endnote>
  <w:endnote w:type="continuationSeparator" w:id="0">
    <w:p w14:paraId="3070B5B4" w14:textId="77777777" w:rsidR="009E254A" w:rsidRDefault="009E254A">
      <w:r>
        <w:continuationSeparator/>
      </w:r>
    </w:p>
    <w:p w14:paraId="6EF78624" w14:textId="77777777" w:rsidR="009E254A" w:rsidRDefault="009E25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A92C0C" w14:textId="77777777" w:rsidR="005724AA" w:rsidRDefault="009E254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B0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C5E83" w14:textId="77777777" w:rsidR="009E254A" w:rsidRDefault="009E254A">
      <w:r>
        <w:separator/>
      </w:r>
    </w:p>
    <w:p w14:paraId="1BA29E0F" w14:textId="77777777" w:rsidR="009E254A" w:rsidRDefault="009E254A"/>
  </w:footnote>
  <w:footnote w:type="continuationSeparator" w:id="0">
    <w:p w14:paraId="4E64E529" w14:textId="77777777" w:rsidR="009E254A" w:rsidRDefault="009E254A">
      <w:r>
        <w:continuationSeparator/>
      </w:r>
    </w:p>
    <w:p w14:paraId="0FB839A1" w14:textId="77777777" w:rsidR="009E254A" w:rsidRDefault="009E254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8394D"/>
    <w:multiLevelType w:val="hybridMultilevel"/>
    <w:tmpl w:val="1E98F4E4"/>
    <w:lvl w:ilvl="0" w:tplc="E2789330">
      <w:numFmt w:val="bullet"/>
      <w:lvlText w:val=""/>
      <w:lvlJc w:val="left"/>
      <w:pPr>
        <w:ind w:left="792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5ECE5A69"/>
    <w:multiLevelType w:val="hybridMultilevel"/>
    <w:tmpl w:val="635E9DB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E2"/>
    <w:rsid w:val="00015CF9"/>
    <w:rsid w:val="0013161D"/>
    <w:rsid w:val="00165D6E"/>
    <w:rsid w:val="00234BEF"/>
    <w:rsid w:val="00307A19"/>
    <w:rsid w:val="00357217"/>
    <w:rsid w:val="003E2936"/>
    <w:rsid w:val="003F1B08"/>
    <w:rsid w:val="00412A8F"/>
    <w:rsid w:val="004C4DE1"/>
    <w:rsid w:val="00530EDF"/>
    <w:rsid w:val="005724AA"/>
    <w:rsid w:val="005E74F3"/>
    <w:rsid w:val="00645B10"/>
    <w:rsid w:val="00846E7B"/>
    <w:rsid w:val="009544E2"/>
    <w:rsid w:val="009B76F0"/>
    <w:rsid w:val="009E254A"/>
    <w:rsid w:val="00D54D1C"/>
    <w:rsid w:val="00DE22CD"/>
    <w:rsid w:val="00DE62EE"/>
    <w:rsid w:val="00E617F8"/>
    <w:rsid w:val="00E81CCC"/>
    <w:rsid w:val="00F5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BF6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E81CCC"/>
    <w:pPr>
      <w:shd w:val="clear" w:color="auto" w:fill="FEF49C"/>
      <w:spacing w:after="0" w:line="240" w:lineRule="auto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E81CCC"/>
  </w:style>
  <w:style w:type="character" w:customStyle="1" w:styleId="apple-converted-space">
    <w:name w:val="apple-converted-space"/>
    <w:basedOn w:val="DefaultParagraphFont"/>
    <w:rsid w:val="00E81CCC"/>
  </w:style>
  <w:style w:type="character" w:styleId="FollowedHyperlink">
    <w:name w:val="FollowedHyperlink"/>
    <w:basedOn w:val="DefaultParagraphFont"/>
    <w:uiPriority w:val="99"/>
    <w:semiHidden/>
    <w:unhideWhenUsed/>
    <w:rsid w:val="00E81CCC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nzezh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F6"/>
    <w:rsid w:val="00E1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1E542BD73C10449BA9376A9315F40A">
    <w:name w:val="261E542BD73C10449BA9376A9315F40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0F845B3F3E2244429E9E3175D8142B26">
    <w:name w:val="0F845B3F3E2244429E9E3175D8142B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77</TotalTime>
  <Pages>4</Pages>
  <Words>380</Words>
  <Characters>2171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金泽柱</dc:creator>
  <cp:keywords/>
  <dc:description/>
  <cp:lastModifiedBy>金泽柱</cp:lastModifiedBy>
  <cp:revision>7</cp:revision>
  <dcterms:created xsi:type="dcterms:W3CDTF">2017-09-16T01:40:00Z</dcterms:created>
  <dcterms:modified xsi:type="dcterms:W3CDTF">2017-09-16T03:07:00Z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